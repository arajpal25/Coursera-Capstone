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4E464" w14:textId="77777777" w:rsidR="00D077E9" w:rsidRDefault="00D077E9" w:rsidP="00D70D02">
      <w:r>
        <w:rPr>
          <w:noProof/>
        </w:rPr>
        <w:drawing>
          <wp:anchor distT="0" distB="0" distL="114300" distR="114300" simplePos="0" relativeHeight="251658240" behindDoc="1" locked="0" layoutInCell="1" allowOverlap="1" wp14:anchorId="2854546E" wp14:editId="4637BF0D">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7AB1BFF" w14:textId="77777777" w:rsidTr="00D077E9">
        <w:trPr>
          <w:trHeight w:val="1894"/>
        </w:trPr>
        <w:tc>
          <w:tcPr>
            <w:tcW w:w="5580" w:type="dxa"/>
            <w:tcBorders>
              <w:top w:val="nil"/>
              <w:left w:val="nil"/>
              <w:bottom w:val="nil"/>
              <w:right w:val="nil"/>
            </w:tcBorders>
          </w:tcPr>
          <w:p w14:paraId="01AAAB4C" w14:textId="77777777" w:rsidR="00D077E9" w:rsidRDefault="00D077E9" w:rsidP="00D077E9">
            <w:r>
              <w:rPr>
                <w:noProof/>
              </w:rPr>
              <mc:AlternateContent>
                <mc:Choice Requires="wps">
                  <w:drawing>
                    <wp:inline distT="0" distB="0" distL="0" distR="0" wp14:anchorId="63A92D50" wp14:editId="29721B33">
                      <wp:extent cx="3528695" cy="1433946"/>
                      <wp:effectExtent l="0" t="0" r="0" b="0"/>
                      <wp:docPr id="8" name="Text Box 8"/>
                      <wp:cNvGraphicFramePr/>
                      <a:graphic xmlns:a="http://schemas.openxmlformats.org/drawingml/2006/main">
                        <a:graphicData uri="http://schemas.microsoft.com/office/word/2010/wordprocessingShape">
                          <wps:wsp>
                            <wps:cNvSpPr txBox="1"/>
                            <wps:spPr>
                              <a:xfrm>
                                <a:off x="0" y="0"/>
                                <a:ext cx="3528695" cy="1433946"/>
                              </a:xfrm>
                              <a:prstGeom prst="rect">
                                <a:avLst/>
                              </a:prstGeom>
                              <a:noFill/>
                              <a:ln w="6350">
                                <a:noFill/>
                              </a:ln>
                            </wps:spPr>
                            <wps:txbx>
                              <w:txbxContent>
                                <w:p w14:paraId="6AAE68E6" w14:textId="5600C06B" w:rsidR="00D077E9" w:rsidRPr="00F55C5E" w:rsidRDefault="00F55C5E" w:rsidP="00D077E9">
                                  <w:pPr>
                                    <w:pStyle w:val="Title"/>
                                    <w:rPr>
                                      <w:sz w:val="40"/>
                                      <w:szCs w:val="40"/>
                                    </w:rPr>
                                  </w:pPr>
                                  <w:r w:rsidRPr="00F55C5E">
                                    <w:rPr>
                                      <w:sz w:val="40"/>
                                      <w:szCs w:val="40"/>
                                    </w:rPr>
                                    <w:t>Capstone Project for Data Science</w:t>
                                  </w:r>
                                </w:p>
                                <w:p w14:paraId="3FFB2E73" w14:textId="64431A35" w:rsidR="00D077E9" w:rsidRPr="00F55C5E" w:rsidRDefault="00D077E9" w:rsidP="00D077E9">
                                  <w:pPr>
                                    <w:pStyle w:val="Title"/>
                                    <w:spacing w:after="0"/>
                                    <w:rPr>
                                      <w:sz w:val="40"/>
                                      <w:szCs w:val="40"/>
                                    </w:rPr>
                                  </w:pPr>
                                  <w:r w:rsidRPr="00F55C5E">
                                    <w:rPr>
                                      <w:sz w:val="40"/>
                                      <w:szCs w:val="40"/>
                                    </w:rPr>
                                    <w:t>20</w:t>
                                  </w:r>
                                  <w:r w:rsidR="00F55C5E">
                                    <w:rPr>
                                      <w:sz w:val="40"/>
                                      <w:szCs w:val="4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3A92D50" id="_x0000_t202" coordsize="21600,21600" o:spt="202" path="m,l,21600r21600,l21600,xe">
                      <v:stroke joinstyle="miter"/>
                      <v:path gradientshapeok="t" o:connecttype="rect"/>
                    </v:shapetype>
                    <v:shape id="Text Box 8" o:spid="_x0000_s1026" type="#_x0000_t202" style="width:277.85pt;height:1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" filled="f" stroked="f" strokeweight=".5pt">
                      <v:textbox>
                        <w:txbxContent>
                          <w:p w14:paraId="6AAE68E6" w14:textId="5600C06B" w:rsidR="00D077E9" w:rsidRPr="00F55C5E" w:rsidRDefault="00F55C5E" w:rsidP="00D077E9">
                            <w:pPr>
                              <w:pStyle w:val="Title"/>
                              <w:rPr>
                                <w:sz w:val="40"/>
                                <w:szCs w:val="40"/>
                              </w:rPr>
                            </w:pPr>
                            <w:r w:rsidRPr="00F55C5E">
                              <w:rPr>
                                <w:sz w:val="40"/>
                                <w:szCs w:val="40"/>
                              </w:rPr>
                              <w:t>Capstone Project for Data Science</w:t>
                            </w:r>
                          </w:p>
                          <w:p w14:paraId="3FFB2E73" w14:textId="64431A35" w:rsidR="00D077E9" w:rsidRPr="00F55C5E" w:rsidRDefault="00D077E9" w:rsidP="00D077E9">
                            <w:pPr>
                              <w:pStyle w:val="Title"/>
                              <w:spacing w:after="0"/>
                              <w:rPr>
                                <w:sz w:val="40"/>
                                <w:szCs w:val="40"/>
                              </w:rPr>
                            </w:pPr>
                            <w:r w:rsidRPr="00F55C5E">
                              <w:rPr>
                                <w:sz w:val="40"/>
                                <w:szCs w:val="40"/>
                              </w:rPr>
                              <w:t>20</w:t>
                            </w:r>
                            <w:r w:rsidR="00F55C5E">
                              <w:rPr>
                                <w:sz w:val="40"/>
                                <w:szCs w:val="40"/>
                              </w:rPr>
                              <w:t>20</w:t>
                            </w:r>
                          </w:p>
                        </w:txbxContent>
                      </v:textbox>
                      <w10:anchorlock/>
                    </v:shape>
                  </w:pict>
                </mc:Fallback>
              </mc:AlternateContent>
            </w:r>
          </w:p>
          <w:p w14:paraId="0B7A235B" w14:textId="77777777" w:rsidR="00D077E9" w:rsidRDefault="00D077E9" w:rsidP="00D077E9">
            <w:r>
              <w:rPr>
                <w:noProof/>
              </w:rPr>
              <mc:AlternateContent>
                <mc:Choice Requires="wps">
                  <w:drawing>
                    <wp:inline distT="0" distB="0" distL="0" distR="0" wp14:anchorId="5DF7CC37" wp14:editId="3B14340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750C3E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70DF439F" w14:textId="77777777" w:rsidTr="00D077E9">
        <w:trPr>
          <w:trHeight w:val="7636"/>
        </w:trPr>
        <w:tc>
          <w:tcPr>
            <w:tcW w:w="5580" w:type="dxa"/>
            <w:tcBorders>
              <w:top w:val="nil"/>
              <w:left w:val="nil"/>
              <w:bottom w:val="nil"/>
              <w:right w:val="nil"/>
            </w:tcBorders>
          </w:tcPr>
          <w:p w14:paraId="2A5DF07A" w14:textId="77777777" w:rsidR="00D077E9" w:rsidRDefault="00D077E9" w:rsidP="00D077E9">
            <w:pPr>
              <w:rPr>
                <w:noProof/>
              </w:rPr>
            </w:pPr>
          </w:p>
        </w:tc>
      </w:tr>
      <w:tr w:rsidR="00D077E9" w14:paraId="68AAE36E" w14:textId="77777777" w:rsidTr="00D077E9">
        <w:trPr>
          <w:trHeight w:val="2171"/>
        </w:trPr>
        <w:tc>
          <w:tcPr>
            <w:tcW w:w="5580" w:type="dxa"/>
            <w:tcBorders>
              <w:top w:val="nil"/>
              <w:left w:val="nil"/>
              <w:bottom w:val="nil"/>
              <w:right w:val="nil"/>
            </w:tcBorders>
          </w:tcPr>
          <w:sdt>
            <w:sdtPr>
              <w:id w:val="1080870105"/>
              <w:placeholder>
                <w:docPart w:val="B536AAF3AF394827AA1145C85FEFE40F"/>
              </w:placeholder>
              <w15:appearance w15:val="hidden"/>
            </w:sdtPr>
            <w:sdtEndPr/>
            <w:sdtContent>
              <w:p w14:paraId="403219A8" w14:textId="51DD4180"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294DC1">
                  <w:rPr>
                    <w:rStyle w:val="SubtitleChar"/>
                    <w:b w:val="0"/>
                    <w:noProof/>
                  </w:rPr>
                  <w:t>September 9</w:t>
                </w:r>
                <w:r w:rsidRPr="00D86945">
                  <w:rPr>
                    <w:rStyle w:val="SubtitleChar"/>
                    <w:b w:val="0"/>
                  </w:rPr>
                  <w:fldChar w:fldCharType="end"/>
                </w:r>
              </w:p>
            </w:sdtContent>
          </w:sdt>
          <w:p w14:paraId="5D0F1546"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2C0B611" wp14:editId="36155004">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BA5F20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6B01711" w14:textId="77777777" w:rsidR="00D077E9" w:rsidRDefault="00D077E9" w:rsidP="00D077E9">
            <w:pPr>
              <w:rPr>
                <w:noProof/>
                <w:sz w:val="10"/>
                <w:szCs w:val="10"/>
              </w:rPr>
            </w:pPr>
          </w:p>
          <w:p w14:paraId="4C71AB96" w14:textId="77777777" w:rsidR="00D077E9" w:rsidRDefault="00D077E9" w:rsidP="00D077E9">
            <w:pPr>
              <w:rPr>
                <w:noProof/>
                <w:sz w:val="10"/>
                <w:szCs w:val="10"/>
              </w:rPr>
            </w:pPr>
          </w:p>
          <w:p w14:paraId="3FD06D1D" w14:textId="34C1BDAE" w:rsidR="00D077E9" w:rsidRDefault="00C13CCE" w:rsidP="00D077E9">
            <w:sdt>
              <w:sdtPr>
                <w:id w:val="-1740469667"/>
                <w:placeholder>
                  <w:docPart w:val="70B5F6D35B0345668289AA141686D400"/>
                </w:placeholder>
                <w15:appearance w15:val="hidden"/>
              </w:sdtPr>
              <w:sdtEndPr/>
              <w:sdtContent>
                <w:r w:rsidR="00F55C5E">
                  <w:t>Coursera</w:t>
                </w:r>
              </w:sdtContent>
            </w:sdt>
          </w:p>
          <w:p w14:paraId="39F6C049" w14:textId="28AE4202" w:rsidR="00D077E9" w:rsidRDefault="00D077E9" w:rsidP="00D077E9">
            <w:r w:rsidRPr="00B231E5">
              <w:t>Authored by:</w:t>
            </w:r>
            <w:r>
              <w:t xml:space="preserve"> </w:t>
            </w:r>
            <w:sdt>
              <w:sdtPr>
                <w:alias w:val="Your Name"/>
                <w:tag w:val="Your Name"/>
                <w:id w:val="-180584491"/>
                <w:placeholder>
                  <w:docPart w:val="F17D0A5590FD4D68A57B0BC9D2604834"/>
                </w:placeholder>
                <w:dataBinding w:prefixMappings="xmlns:ns0='http://schemas.microsoft.com/office/2006/coverPageProps' " w:xpath="/ns0:CoverPageProperties[1]/ns0:CompanyFax[1]" w:storeItemID="{55AF091B-3C7A-41E3-B477-F2FDAA23CFDA}"/>
                <w15:appearance w15:val="hidden"/>
                <w:text w:multiLine="1"/>
              </w:sdtPr>
              <w:sdtEndPr/>
              <w:sdtContent>
                <w:r w:rsidR="00F55C5E">
                  <w:t>Anisha Rajpal</w:t>
                </w:r>
              </w:sdtContent>
            </w:sdt>
          </w:p>
          <w:p w14:paraId="4A3B86B0" w14:textId="77777777" w:rsidR="00D077E9" w:rsidRPr="00D86945" w:rsidRDefault="00D077E9" w:rsidP="00D077E9">
            <w:pPr>
              <w:rPr>
                <w:noProof/>
                <w:sz w:val="10"/>
                <w:szCs w:val="10"/>
              </w:rPr>
            </w:pPr>
          </w:p>
        </w:tc>
      </w:tr>
    </w:tbl>
    <w:p w14:paraId="05A77577" w14:textId="2C0B5764" w:rsidR="00D077E9" w:rsidRDefault="00D077E9" w:rsidP="006D0824">
      <w:pPr>
        <w:spacing w:after="200"/>
      </w:pPr>
      <w:r>
        <w:rPr>
          <w:noProof/>
        </w:rPr>
        <mc:AlternateContent>
          <mc:Choice Requires="wps">
            <w:drawing>
              <wp:anchor distT="0" distB="0" distL="114300" distR="114300" simplePos="0" relativeHeight="251659264" behindDoc="1" locked="0" layoutInCell="1" allowOverlap="1" wp14:anchorId="4598FB41" wp14:editId="35103907">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8BF4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2A3CE9E4" wp14:editId="7DE587B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F1BDF0"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tbl>
      <w:tblPr>
        <w:tblW w:w="9936" w:type="dxa"/>
        <w:tblInd w:w="142" w:type="dxa"/>
        <w:tblCellMar>
          <w:left w:w="0" w:type="dxa"/>
          <w:right w:w="0" w:type="dxa"/>
        </w:tblCellMar>
        <w:tblLook w:val="0000" w:firstRow="0" w:lastRow="0" w:firstColumn="0" w:lastColumn="0" w:noHBand="0" w:noVBand="0"/>
      </w:tblPr>
      <w:tblGrid>
        <w:gridCol w:w="9936"/>
      </w:tblGrid>
      <w:tr w:rsidR="00E026CF" w14:paraId="1023B980" w14:textId="77777777" w:rsidTr="0044160B">
        <w:trPr>
          <w:trHeight w:val="3546"/>
        </w:trPr>
        <w:tc>
          <w:tcPr>
            <w:tcW w:w="9936" w:type="dxa"/>
          </w:tcPr>
          <w:sdt>
            <w:sdtPr>
              <w:rPr>
                <w:rFonts w:eastAsiaTheme="minorEastAsia" w:cstheme="minorBidi"/>
                <w:b/>
                <w:sz w:val="28"/>
                <w:szCs w:val="22"/>
              </w:rPr>
              <w:id w:val="1660650702"/>
              <w:placeholder>
                <w:docPart w:val="D7910BDC07CE48FA8947BB5E38D8F81C"/>
              </w:placeholder>
              <w15:dataBinding w:prefixMappings="xmlns:ns0='http://schemas.microsoft.com/temp/samples' " w:xpath="/ns0:employees[1]/ns0:employee[1]/ns0:CompanyName[1]" w:storeItemID="{00000000-0000-0000-0000-000000000000}"/>
              <w15:appearance w15:val="hidden"/>
            </w:sdtPr>
            <w:sdtEndPr/>
            <w:sdtContent>
              <w:p w14:paraId="4976B568" w14:textId="5C6595E3" w:rsidR="006D0824" w:rsidRPr="00593358" w:rsidRDefault="00E026CF" w:rsidP="00593358">
                <w:pPr>
                  <w:pStyle w:val="Heading2"/>
                  <w:rPr>
                    <w:b/>
                    <w:bCs/>
                    <w:color w:val="34ABA2" w:themeColor="accent3"/>
                  </w:rPr>
                </w:pPr>
                <w:r w:rsidRPr="00593358">
                  <w:rPr>
                    <w:b/>
                    <w:bCs/>
                    <w:color w:val="34ABA2" w:themeColor="accent3"/>
                  </w:rPr>
                  <w:t>Business Problem</w:t>
                </w:r>
              </w:p>
              <w:p w14:paraId="40341B7A" w14:textId="32AADB34" w:rsidR="006D0824" w:rsidRPr="009B6BC5" w:rsidRDefault="00503457" w:rsidP="006D0824">
                <w:pPr>
                  <w:rPr>
                    <w:b w:val="0"/>
                    <w:bCs/>
                  </w:rPr>
                </w:pPr>
                <w:r>
                  <w:rPr>
                    <w:b w:val="0"/>
                    <w:bCs/>
                  </w:rPr>
                  <w:t>‘</w:t>
                </w:r>
                <w:r w:rsidR="006D0824" w:rsidRPr="009B6BC5">
                  <w:rPr>
                    <w:b w:val="0"/>
                    <w:bCs/>
                  </w:rPr>
                  <w:t>Health is wealth</w:t>
                </w:r>
                <w:r>
                  <w:rPr>
                    <w:b w:val="0"/>
                    <w:bCs/>
                  </w:rPr>
                  <w:t>’</w:t>
                </w:r>
                <w:r w:rsidR="006D0824" w:rsidRPr="009B6BC5">
                  <w:rPr>
                    <w:b w:val="0"/>
                    <w:bCs/>
                  </w:rPr>
                  <w:t xml:space="preserve"> is quite known and old saying.</w:t>
                </w:r>
                <w:r w:rsidR="009B6BC5" w:rsidRPr="009B6BC5">
                  <w:rPr>
                    <w:b w:val="0"/>
                    <w:bCs/>
                  </w:rPr>
                  <w:t xml:space="preserve"> </w:t>
                </w:r>
                <w:r w:rsidR="006D0824" w:rsidRPr="009B6BC5">
                  <w:rPr>
                    <w:b w:val="0"/>
                    <w:bCs/>
                  </w:rPr>
                  <w:t>Eating well</w:t>
                </w:r>
                <w:r w:rsidR="009B6BC5" w:rsidRPr="009B6BC5">
                  <w:rPr>
                    <w:b w:val="0"/>
                    <w:bCs/>
                  </w:rPr>
                  <w:t xml:space="preserve"> and exercising are </w:t>
                </w:r>
                <w:r w:rsidR="006B5CA1">
                  <w:rPr>
                    <w:b w:val="0"/>
                    <w:bCs/>
                  </w:rPr>
                  <w:t xml:space="preserve">supplementary to each other. </w:t>
                </w:r>
                <w:r w:rsidR="0079489B">
                  <w:rPr>
                    <w:b w:val="0"/>
                    <w:bCs/>
                  </w:rPr>
                  <w:t xml:space="preserve">Many doctors recommend that after a good workout, one needs to rest and eat something healthy as body absorbs it rampantly. </w:t>
                </w:r>
                <w:r w:rsidR="006B5CA1">
                  <w:rPr>
                    <w:b w:val="0"/>
                    <w:bCs/>
                  </w:rPr>
                  <w:t>We have gyms and fitness centers for working out but for keeping the dietary restrictions in place we need health</w:t>
                </w:r>
                <w:r w:rsidR="006C479A">
                  <w:rPr>
                    <w:b w:val="0"/>
                    <w:bCs/>
                  </w:rPr>
                  <w:t>y</w:t>
                </w:r>
                <w:r w:rsidR="006B5CA1">
                  <w:rPr>
                    <w:b w:val="0"/>
                    <w:bCs/>
                  </w:rPr>
                  <w:t xml:space="preserve"> food centers.</w:t>
                </w:r>
                <w:r w:rsidR="0079489B">
                  <w:rPr>
                    <w:b w:val="0"/>
                    <w:bCs/>
                  </w:rPr>
                  <w:t xml:space="preserve"> </w:t>
                </w:r>
                <w:r w:rsidR="006B5CA1">
                  <w:rPr>
                    <w:b w:val="0"/>
                    <w:bCs/>
                  </w:rPr>
                  <w:t xml:space="preserve">The question is where to open such centers so that they are able to generate profits and people are able to make </w:t>
                </w:r>
                <w:r w:rsidR="0079489B">
                  <w:rPr>
                    <w:b w:val="0"/>
                    <w:bCs/>
                  </w:rPr>
                  <w:t xml:space="preserve">well </w:t>
                </w:r>
                <w:r w:rsidR="006B5CA1">
                  <w:rPr>
                    <w:b w:val="0"/>
                    <w:bCs/>
                  </w:rPr>
                  <w:t xml:space="preserve">use of it. The initial cities that are on the mind are </w:t>
                </w:r>
                <w:r>
                  <w:rPr>
                    <w:b w:val="0"/>
                    <w:bCs/>
                  </w:rPr>
                  <w:t>Los Angeles</w:t>
                </w:r>
                <w:r w:rsidR="006B5CA1">
                  <w:rPr>
                    <w:b w:val="0"/>
                    <w:bCs/>
                  </w:rPr>
                  <w:t xml:space="preserve"> </w:t>
                </w:r>
                <w:r w:rsidR="0002046E">
                  <w:rPr>
                    <w:b w:val="0"/>
                    <w:bCs/>
                  </w:rPr>
                  <w:t xml:space="preserve">and New York City </w:t>
                </w:r>
                <w:r w:rsidR="00B27B84">
                  <w:rPr>
                    <w:b w:val="0"/>
                    <w:bCs/>
                  </w:rPr>
                  <w:t>primarily because of</w:t>
                </w:r>
                <w:r w:rsidR="0002046E">
                  <w:rPr>
                    <w:b w:val="0"/>
                    <w:bCs/>
                  </w:rPr>
                  <w:t xml:space="preserve"> their diversity and population.</w:t>
                </w:r>
              </w:p>
              <w:p w14:paraId="7F4B3D7B" w14:textId="7EA877D9" w:rsidR="006D0824" w:rsidRPr="006B5CA1" w:rsidRDefault="006D0824" w:rsidP="00DB6BC1">
                <w:r>
                  <w:t xml:space="preserve"> </w:t>
                </w:r>
              </w:p>
            </w:sdtContent>
          </w:sdt>
          <w:sdt>
            <w:sdtPr>
              <w:rPr>
                <w:rFonts w:eastAsiaTheme="minorEastAsia" w:cstheme="minorBidi"/>
                <w:b/>
                <w:sz w:val="28"/>
                <w:szCs w:val="22"/>
              </w:rPr>
              <w:id w:val="876347190"/>
              <w:placeholder>
                <w:docPart w:val="5ACAD0B92A5C4153B26BE090C4AD3E0E"/>
              </w:placeholder>
              <w15:dataBinding w:prefixMappings="xmlns:ns0='http://schemas.microsoft.com/temp/samples' " w:xpath="/ns0:employees[1]/ns0:employee[1]/ns0:CompanyName[1]" w:storeItemID="{00000000-0000-0000-0000-000000000000}"/>
              <w15:appearance w15:val="hidden"/>
            </w:sdtPr>
            <w:sdtEndPr/>
            <w:sdtContent>
              <w:p w14:paraId="21DD736D" w14:textId="77777777" w:rsidR="00503457" w:rsidRPr="00593358" w:rsidRDefault="00E026CF" w:rsidP="00593358">
                <w:pPr>
                  <w:pStyle w:val="Heading2"/>
                  <w:rPr>
                    <w:b/>
                    <w:bCs/>
                    <w:color w:val="34ABA2" w:themeColor="accent3"/>
                  </w:rPr>
                </w:pPr>
                <w:r w:rsidRPr="00593358">
                  <w:rPr>
                    <w:b/>
                    <w:bCs/>
                    <w:color w:val="34ABA2" w:themeColor="accent3"/>
                  </w:rPr>
                  <w:t>Proposed Solution</w:t>
                </w:r>
              </w:p>
              <w:p w14:paraId="79D405EB" w14:textId="4FB9226E" w:rsidR="00E026CF" w:rsidRPr="00503457" w:rsidRDefault="00503457" w:rsidP="00503457">
                <w:r>
                  <w:rPr>
                    <w:b w:val="0"/>
                    <w:bCs/>
                  </w:rPr>
                  <w:t xml:space="preserve">Data for gyms/fitness centers/yoga studios/wellness centers would be collected for the two most populous cities of USA and compared with each other in terms of which one has more spread of the fitness centers and type of institutes. This would help to </w:t>
                </w:r>
                <w:r w:rsidR="00C545EF">
                  <w:rPr>
                    <w:b w:val="0"/>
                    <w:bCs/>
                  </w:rPr>
                  <w:t xml:space="preserve">understand the comparison between the cities </w:t>
                </w:r>
                <w:r w:rsidR="0079489B">
                  <w:rPr>
                    <w:b w:val="0"/>
                    <w:bCs/>
                  </w:rPr>
                  <w:t>and prospective</w:t>
                </w:r>
                <w:r w:rsidR="00C545EF">
                  <w:rPr>
                    <w:b w:val="0"/>
                    <w:bCs/>
                  </w:rPr>
                  <w:t xml:space="preserve"> areas of opening Health</w:t>
                </w:r>
                <w:r w:rsidR="006C479A">
                  <w:rPr>
                    <w:b w:val="0"/>
                    <w:bCs/>
                  </w:rPr>
                  <w:t>y</w:t>
                </w:r>
                <w:r w:rsidR="00C545EF">
                  <w:rPr>
                    <w:b w:val="0"/>
                    <w:bCs/>
                  </w:rPr>
                  <w:t xml:space="preserve"> Snack Centers</w:t>
                </w:r>
                <w:r w:rsidR="0079489B">
                  <w:rPr>
                    <w:b w:val="0"/>
                    <w:bCs/>
                  </w:rPr>
                  <w:t>.</w:t>
                </w:r>
                <w:r w:rsidR="00B27B84">
                  <w:rPr>
                    <w:b w:val="0"/>
                    <w:bCs/>
                  </w:rPr>
                  <w:t xml:space="preserve"> These health</w:t>
                </w:r>
                <w:r w:rsidR="006C479A">
                  <w:rPr>
                    <w:b w:val="0"/>
                    <w:bCs/>
                  </w:rPr>
                  <w:t>y</w:t>
                </w:r>
                <w:r w:rsidR="00B27B84">
                  <w:rPr>
                    <w:b w:val="0"/>
                    <w:bCs/>
                  </w:rPr>
                  <w:t xml:space="preserve"> snack centers can also deal with workout equipment/accessories if required. The reason for comparison is to check which city can be targeted first in regard to dense cluster of centers.</w:t>
                </w:r>
              </w:p>
            </w:sdtContent>
          </w:sdt>
          <w:p w14:paraId="0CD1AE66" w14:textId="77777777" w:rsidR="00E026CF" w:rsidRDefault="00E026CF" w:rsidP="00DB6BC1">
            <w:pPr>
              <w:rPr>
                <w:b w:val="0"/>
                <w:bCs/>
              </w:rPr>
            </w:pPr>
          </w:p>
          <w:p w14:paraId="179CD91A" w14:textId="5EDC85BE" w:rsidR="00B27B84" w:rsidRPr="00593358" w:rsidRDefault="00E026CF" w:rsidP="00B27B84">
            <w:pPr>
              <w:rPr>
                <w:color w:val="34ABA2" w:themeColor="accent3"/>
                <w:sz w:val="36"/>
                <w:szCs w:val="36"/>
              </w:rPr>
            </w:pPr>
            <w:r w:rsidRPr="00593358">
              <w:rPr>
                <w:color w:val="34ABA2" w:themeColor="accent3"/>
                <w:sz w:val="36"/>
                <w:szCs w:val="36"/>
              </w:rPr>
              <w:t xml:space="preserve">Data </w:t>
            </w:r>
            <w:r w:rsidR="00B27B84" w:rsidRPr="00593358">
              <w:rPr>
                <w:color w:val="34ABA2" w:themeColor="accent3"/>
                <w:sz w:val="36"/>
                <w:szCs w:val="36"/>
              </w:rPr>
              <w:t>Gathering</w:t>
            </w:r>
          </w:p>
          <w:p w14:paraId="4D03B984" w14:textId="02172CD2" w:rsidR="00B27B84" w:rsidRDefault="00B27B84" w:rsidP="00B27B84">
            <w:pPr>
              <w:rPr>
                <w:b w:val="0"/>
                <w:bCs/>
              </w:rPr>
            </w:pPr>
            <w:r w:rsidRPr="00B27B84">
              <w:rPr>
                <w:b w:val="0"/>
                <w:bCs/>
              </w:rPr>
              <w:t>For</w:t>
            </w:r>
            <w:r>
              <w:rPr>
                <w:b w:val="0"/>
                <w:bCs/>
              </w:rPr>
              <w:t xml:space="preserve"> collection of data, we need to find health centers in the cities and then plot the map to see how they are distributed within the city. More the dense cluster, more probability of project working out. Also, we need to determine which type of center is more dominant in any city to reckon the scope of equipment sale along with snack bar. For example, people who go to gyms would immediately need protein supplements and those going for Yoga would prefer a fresh juice/fruit salad. </w:t>
            </w:r>
          </w:p>
          <w:p w14:paraId="4E1F32B4" w14:textId="1DE90900" w:rsidR="00B27B84" w:rsidRDefault="00B27B84" w:rsidP="00B27B84">
            <w:pPr>
              <w:rPr>
                <w:b w:val="0"/>
                <w:bCs/>
              </w:rPr>
            </w:pPr>
          </w:p>
          <w:p w14:paraId="100AF4CF" w14:textId="67DD6A74" w:rsidR="00B27B84" w:rsidRPr="00593358" w:rsidRDefault="00B27B84" w:rsidP="00B27B84">
            <w:pPr>
              <w:rPr>
                <w:color w:val="34ABA2" w:themeColor="accent3"/>
                <w:sz w:val="36"/>
                <w:szCs w:val="36"/>
              </w:rPr>
            </w:pPr>
            <w:r w:rsidRPr="00593358">
              <w:rPr>
                <w:color w:val="34ABA2" w:themeColor="accent3"/>
                <w:sz w:val="36"/>
                <w:szCs w:val="36"/>
              </w:rPr>
              <w:t>Data Sources</w:t>
            </w:r>
          </w:p>
          <w:p w14:paraId="612DC016" w14:textId="2D3AEAD5" w:rsidR="00823A00" w:rsidRDefault="00B27B84" w:rsidP="00B27B84">
            <w:pPr>
              <w:rPr>
                <w:b w:val="0"/>
                <w:bCs/>
                <w:szCs w:val="28"/>
              </w:rPr>
            </w:pPr>
            <w:r w:rsidRPr="00B27B84">
              <w:rPr>
                <w:b w:val="0"/>
                <w:bCs/>
                <w:szCs w:val="28"/>
              </w:rPr>
              <w:t>To get</w:t>
            </w:r>
            <w:r>
              <w:rPr>
                <w:b w:val="0"/>
                <w:bCs/>
                <w:szCs w:val="28"/>
              </w:rPr>
              <w:t xml:space="preserve"> the centers, we would be </w:t>
            </w:r>
            <w:r w:rsidR="00823A00">
              <w:rPr>
                <w:b w:val="0"/>
                <w:bCs/>
                <w:szCs w:val="28"/>
              </w:rPr>
              <w:t xml:space="preserve">utilizing Foursquare API which give the coordinates of the centers so that we can easily plot them on map. We would be using bar graph to </w:t>
            </w:r>
            <w:r w:rsidR="00823A00">
              <w:rPr>
                <w:b w:val="0"/>
                <w:bCs/>
                <w:szCs w:val="28"/>
              </w:rPr>
              <w:lastRenderedPageBreak/>
              <w:t>group the type of health centers on basis of their category and mention their number. For example, for LA, this is how a bar diagram looks like:</w:t>
            </w:r>
          </w:p>
          <w:p w14:paraId="5ED85B7E" w14:textId="779C23FE" w:rsidR="00823A00" w:rsidRDefault="00823A00" w:rsidP="00B27B84">
            <w:pPr>
              <w:rPr>
                <w:b w:val="0"/>
                <w:bCs/>
                <w:szCs w:val="28"/>
              </w:rPr>
            </w:pPr>
            <w:r>
              <w:rPr>
                <w:noProof/>
              </w:rPr>
              <w:drawing>
                <wp:inline distT="0" distB="0" distL="0" distR="0" wp14:anchorId="55207667" wp14:editId="596B29E1">
                  <wp:extent cx="6309360" cy="2327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2327910"/>
                          </a:xfrm>
                          <a:prstGeom prst="rect">
                            <a:avLst/>
                          </a:prstGeom>
                        </pic:spPr>
                      </pic:pic>
                    </a:graphicData>
                  </a:graphic>
                </wp:inline>
              </w:drawing>
            </w:r>
          </w:p>
          <w:p w14:paraId="3C1DB438" w14:textId="18CB584C" w:rsidR="00823A00" w:rsidRDefault="00823A00" w:rsidP="00B27B84">
            <w:pPr>
              <w:rPr>
                <w:b w:val="0"/>
                <w:bCs/>
                <w:szCs w:val="28"/>
              </w:rPr>
            </w:pPr>
            <w:r>
              <w:rPr>
                <w:b w:val="0"/>
                <w:bCs/>
                <w:szCs w:val="28"/>
              </w:rPr>
              <w:t xml:space="preserve">And then there would be a map </w:t>
            </w:r>
            <w:r w:rsidR="00D15F32">
              <w:rPr>
                <w:b w:val="0"/>
                <w:bCs/>
                <w:szCs w:val="28"/>
              </w:rPr>
              <w:t>using Folium library</w:t>
            </w:r>
            <w:r>
              <w:rPr>
                <w:b w:val="0"/>
                <w:bCs/>
                <w:szCs w:val="28"/>
              </w:rPr>
              <w:t>, which would show the density of health centers within the city and are prospective places to have health</w:t>
            </w:r>
            <w:r w:rsidR="00331C69">
              <w:rPr>
                <w:b w:val="0"/>
                <w:bCs/>
                <w:szCs w:val="28"/>
              </w:rPr>
              <w:t>y</w:t>
            </w:r>
            <w:r>
              <w:rPr>
                <w:b w:val="0"/>
                <w:bCs/>
                <w:szCs w:val="28"/>
              </w:rPr>
              <w:t xml:space="preserve"> snack centers/equipment store.</w:t>
            </w:r>
          </w:p>
          <w:p w14:paraId="3B2197A3" w14:textId="30269F7F" w:rsidR="00823A00" w:rsidRDefault="00823A00" w:rsidP="00B27B84">
            <w:pPr>
              <w:rPr>
                <w:b w:val="0"/>
                <w:bCs/>
                <w:szCs w:val="28"/>
              </w:rPr>
            </w:pPr>
          </w:p>
          <w:p w14:paraId="54C1965D" w14:textId="5BEB2F95" w:rsidR="00294DC1" w:rsidRPr="00593358" w:rsidRDefault="00294DC1" w:rsidP="00B27B84">
            <w:pPr>
              <w:rPr>
                <w:color w:val="34ABA2" w:themeColor="accent3"/>
                <w:sz w:val="36"/>
                <w:szCs w:val="36"/>
              </w:rPr>
            </w:pPr>
            <w:r w:rsidRPr="00593358">
              <w:rPr>
                <w:color w:val="34ABA2" w:themeColor="accent3"/>
                <w:sz w:val="36"/>
                <w:szCs w:val="36"/>
              </w:rPr>
              <w:t>Methodology</w:t>
            </w:r>
          </w:p>
          <w:p w14:paraId="688D5891" w14:textId="6BF17A81" w:rsidR="00294DC1" w:rsidRDefault="00294DC1" w:rsidP="00B27B84">
            <w:pPr>
              <w:rPr>
                <w:b w:val="0"/>
                <w:bCs/>
                <w:szCs w:val="28"/>
              </w:rPr>
            </w:pPr>
            <w:r>
              <w:rPr>
                <w:b w:val="0"/>
                <w:bCs/>
                <w:szCs w:val="28"/>
              </w:rPr>
              <w:t xml:space="preserve">The main component of the analysis here has been the plotting of the health centers which API has brought forward. The places/health centers were searched on basis of the Latitude and Longitude </w:t>
            </w:r>
            <w:r w:rsidR="00540D26">
              <w:rPr>
                <w:b w:val="0"/>
                <w:bCs/>
                <w:szCs w:val="28"/>
              </w:rPr>
              <w:t xml:space="preserve">of the cities and not specifically neighborhood. The reason for this selection was my target audience would be looking at city as a whole and find the respective health centers packed areas. Foursquare API has brought the list of 100 health centers each as this was the limitation with using Foursquare API. These places have been marked using Folium map and can be zoomed in and </w:t>
            </w:r>
            <w:r w:rsidR="00D24535">
              <w:rPr>
                <w:b w:val="0"/>
                <w:bCs/>
                <w:szCs w:val="28"/>
              </w:rPr>
              <w:t>zoomed</w:t>
            </w:r>
            <w:r w:rsidR="00540D26">
              <w:rPr>
                <w:b w:val="0"/>
                <w:bCs/>
                <w:szCs w:val="28"/>
              </w:rPr>
              <w:t xml:space="preserve"> out to see </w:t>
            </w:r>
            <w:r w:rsidR="002A73D4">
              <w:rPr>
                <w:b w:val="0"/>
                <w:bCs/>
                <w:szCs w:val="28"/>
              </w:rPr>
              <w:t xml:space="preserve">palatial spacing between two or more places of interest. </w:t>
            </w:r>
          </w:p>
          <w:p w14:paraId="29F59F80" w14:textId="193B3D63" w:rsidR="00B93D67" w:rsidRDefault="00B93D67" w:rsidP="00B27B84">
            <w:pPr>
              <w:rPr>
                <w:b w:val="0"/>
                <w:bCs/>
                <w:szCs w:val="28"/>
              </w:rPr>
            </w:pPr>
            <w:r>
              <w:rPr>
                <w:b w:val="0"/>
                <w:bCs/>
                <w:szCs w:val="28"/>
              </w:rPr>
              <w:t>It is noted which areas have maximum presence of health centers whether be stand-alone or inside a building or a hotel. Wherever, there are health freaks there is a good chance of the market for health</w:t>
            </w:r>
            <w:r w:rsidR="00BD5D6B">
              <w:rPr>
                <w:b w:val="0"/>
                <w:bCs/>
                <w:szCs w:val="28"/>
              </w:rPr>
              <w:t>y</w:t>
            </w:r>
            <w:r>
              <w:rPr>
                <w:b w:val="0"/>
                <w:bCs/>
                <w:szCs w:val="28"/>
              </w:rPr>
              <w:t xml:space="preserve"> food and equipment.</w:t>
            </w:r>
          </w:p>
          <w:p w14:paraId="5A6BEC01" w14:textId="432FCD1B" w:rsidR="00B93D67" w:rsidRDefault="00B93D67" w:rsidP="00B27B84">
            <w:pPr>
              <w:rPr>
                <w:b w:val="0"/>
                <w:bCs/>
                <w:szCs w:val="28"/>
              </w:rPr>
            </w:pPr>
            <w:r>
              <w:rPr>
                <w:b w:val="0"/>
                <w:bCs/>
                <w:szCs w:val="28"/>
              </w:rPr>
              <w:t xml:space="preserve">For exploratory and comparative analysis , I did an online research to find which of the city is more expensive and as per this </w:t>
            </w:r>
            <w:bookmarkStart w:id="0" w:name="_GoBack"/>
            <w:r>
              <w:rPr>
                <w:b w:val="0"/>
                <w:bCs/>
                <w:szCs w:val="28"/>
              </w:rPr>
              <w:t>(</w:t>
            </w:r>
            <w:hyperlink r:id="rId10" w:history="1">
              <w:r w:rsidRPr="008946C9">
                <w:rPr>
                  <w:rStyle w:val="Hyperlink"/>
                  <w:b w:val="0"/>
                  <w:bCs/>
                  <w:szCs w:val="28"/>
                </w:rPr>
                <w:t>https://www.bestplaces.net/cost-of-living/los-angeles-ca/new-york-ny/100000</w:t>
              </w:r>
            </w:hyperlink>
            <w:r>
              <w:rPr>
                <w:b w:val="0"/>
                <w:bCs/>
                <w:szCs w:val="28"/>
              </w:rPr>
              <w:t xml:space="preserve">) </w:t>
            </w:r>
            <w:bookmarkEnd w:id="0"/>
            <w:r>
              <w:rPr>
                <w:b w:val="0"/>
                <w:bCs/>
                <w:szCs w:val="28"/>
              </w:rPr>
              <w:t>and many other websites Los Angeles is cheaper than New York City.</w:t>
            </w:r>
          </w:p>
          <w:p w14:paraId="1BDC682B" w14:textId="20879A87" w:rsidR="00B93D67" w:rsidRDefault="00B93D67" w:rsidP="00B27B84">
            <w:pPr>
              <w:rPr>
                <w:b w:val="0"/>
                <w:bCs/>
                <w:szCs w:val="28"/>
              </w:rPr>
            </w:pPr>
            <w:r>
              <w:rPr>
                <w:b w:val="0"/>
                <w:bCs/>
                <w:szCs w:val="28"/>
              </w:rPr>
              <w:t>In respect of</w:t>
            </w:r>
            <w:r w:rsidR="00FA661E">
              <w:rPr>
                <w:b w:val="0"/>
                <w:bCs/>
                <w:szCs w:val="28"/>
              </w:rPr>
              <w:t xml:space="preserve"> utilizing </w:t>
            </w:r>
            <w:r>
              <w:rPr>
                <w:b w:val="0"/>
                <w:bCs/>
                <w:szCs w:val="28"/>
              </w:rPr>
              <w:t xml:space="preserve">Machine </w:t>
            </w:r>
            <w:r w:rsidR="00FA661E">
              <w:rPr>
                <w:b w:val="0"/>
                <w:bCs/>
                <w:szCs w:val="28"/>
              </w:rPr>
              <w:t xml:space="preserve">Learning, </w:t>
            </w:r>
            <w:r>
              <w:rPr>
                <w:b w:val="0"/>
                <w:bCs/>
                <w:szCs w:val="28"/>
              </w:rPr>
              <w:t>I have used the creat</w:t>
            </w:r>
            <w:r w:rsidR="00FA661E">
              <w:rPr>
                <w:b w:val="0"/>
                <w:bCs/>
                <w:szCs w:val="28"/>
              </w:rPr>
              <w:t xml:space="preserve">ion of Map using Folium library and use of Matplotlib, </w:t>
            </w:r>
            <w:proofErr w:type="spellStart"/>
            <w:r w:rsidR="00FA661E">
              <w:rPr>
                <w:b w:val="0"/>
                <w:bCs/>
                <w:szCs w:val="28"/>
              </w:rPr>
              <w:t>Numpy</w:t>
            </w:r>
            <w:proofErr w:type="spellEnd"/>
            <w:r w:rsidR="00FA661E">
              <w:rPr>
                <w:b w:val="0"/>
                <w:bCs/>
                <w:szCs w:val="28"/>
              </w:rPr>
              <w:t xml:space="preserve"> and Pandas.</w:t>
            </w:r>
          </w:p>
          <w:p w14:paraId="1908A6C4" w14:textId="7BF279DA" w:rsidR="00FA661E" w:rsidRDefault="00FA661E" w:rsidP="00B27B84">
            <w:pPr>
              <w:rPr>
                <w:b w:val="0"/>
                <w:bCs/>
                <w:szCs w:val="28"/>
              </w:rPr>
            </w:pPr>
          </w:p>
          <w:p w14:paraId="2039996E" w14:textId="5CBFE6E7" w:rsidR="00FA661E" w:rsidRDefault="00FA661E" w:rsidP="00B27B84">
            <w:pPr>
              <w:rPr>
                <w:b w:val="0"/>
                <w:bCs/>
                <w:szCs w:val="28"/>
              </w:rPr>
            </w:pPr>
          </w:p>
          <w:p w14:paraId="490A12DF" w14:textId="0D3FE7A4" w:rsidR="00FA661E" w:rsidRPr="00593358" w:rsidRDefault="00FA661E" w:rsidP="00B27B84">
            <w:pPr>
              <w:rPr>
                <w:color w:val="34ABA2" w:themeColor="accent3"/>
                <w:sz w:val="36"/>
                <w:szCs w:val="36"/>
              </w:rPr>
            </w:pPr>
            <w:r w:rsidRPr="00593358">
              <w:rPr>
                <w:color w:val="34ABA2" w:themeColor="accent3"/>
                <w:sz w:val="36"/>
                <w:szCs w:val="36"/>
              </w:rPr>
              <w:t>Results</w:t>
            </w:r>
          </w:p>
          <w:p w14:paraId="42D17FCD" w14:textId="06C1E909" w:rsidR="00FA661E" w:rsidRDefault="00FA661E" w:rsidP="00B27B84">
            <w:pPr>
              <w:rPr>
                <w:b w:val="0"/>
                <w:bCs/>
                <w:szCs w:val="28"/>
              </w:rPr>
            </w:pPr>
            <w:r w:rsidRPr="00FA661E">
              <w:rPr>
                <w:b w:val="0"/>
                <w:bCs/>
                <w:szCs w:val="28"/>
              </w:rPr>
              <w:t xml:space="preserve">On </w:t>
            </w:r>
            <w:r>
              <w:rPr>
                <w:b w:val="0"/>
                <w:bCs/>
                <w:szCs w:val="28"/>
              </w:rPr>
              <w:t xml:space="preserve">basis of the data received from Foursquare </w:t>
            </w:r>
            <w:proofErr w:type="gramStart"/>
            <w:r>
              <w:rPr>
                <w:b w:val="0"/>
                <w:bCs/>
                <w:szCs w:val="28"/>
              </w:rPr>
              <w:t>API ,</w:t>
            </w:r>
            <w:proofErr w:type="gramEnd"/>
            <w:r>
              <w:rPr>
                <w:b w:val="0"/>
                <w:bCs/>
                <w:szCs w:val="28"/>
              </w:rPr>
              <w:t xml:space="preserve"> I have plotted the places for both New York City and Los Angeles.</w:t>
            </w:r>
          </w:p>
          <w:p w14:paraId="5815A7A1" w14:textId="51CCAF84" w:rsidR="00FA661E" w:rsidRDefault="00FA661E" w:rsidP="00B27B84">
            <w:pPr>
              <w:rPr>
                <w:b w:val="0"/>
                <w:bCs/>
                <w:szCs w:val="28"/>
              </w:rPr>
            </w:pPr>
          </w:p>
          <w:p w14:paraId="3476479A" w14:textId="59CB4C78" w:rsidR="00FA661E" w:rsidRDefault="00FA661E" w:rsidP="00B27B84">
            <w:pPr>
              <w:rPr>
                <w:b w:val="0"/>
                <w:bCs/>
                <w:szCs w:val="28"/>
              </w:rPr>
            </w:pPr>
            <w:r>
              <w:rPr>
                <w:b w:val="0"/>
                <w:bCs/>
                <w:szCs w:val="28"/>
              </w:rPr>
              <w:t>For Los Angeles (LA), it looks something like this:</w:t>
            </w:r>
          </w:p>
          <w:p w14:paraId="674182BD" w14:textId="67647EDB" w:rsidR="00FA661E" w:rsidRDefault="00FA661E" w:rsidP="00B27B84">
            <w:pPr>
              <w:rPr>
                <w:b w:val="0"/>
                <w:bCs/>
                <w:szCs w:val="28"/>
              </w:rPr>
            </w:pPr>
            <w:r>
              <w:rPr>
                <w:noProof/>
              </w:rPr>
              <w:drawing>
                <wp:inline distT="0" distB="0" distL="0" distR="0" wp14:anchorId="5FC5AFC3" wp14:editId="3DF4C5C0">
                  <wp:extent cx="5731510" cy="25393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39365"/>
                          </a:xfrm>
                          <a:prstGeom prst="rect">
                            <a:avLst/>
                          </a:prstGeom>
                        </pic:spPr>
                      </pic:pic>
                    </a:graphicData>
                  </a:graphic>
                </wp:inline>
              </w:drawing>
            </w:r>
          </w:p>
          <w:p w14:paraId="156385A2" w14:textId="068712C1" w:rsidR="00FA661E" w:rsidRDefault="00FA661E" w:rsidP="00B27B84">
            <w:pPr>
              <w:rPr>
                <w:b w:val="0"/>
                <w:bCs/>
                <w:szCs w:val="28"/>
              </w:rPr>
            </w:pPr>
          </w:p>
          <w:p w14:paraId="06E728EB" w14:textId="22F1B2B2" w:rsidR="00FA661E" w:rsidRDefault="00FA661E" w:rsidP="00B27B84">
            <w:pPr>
              <w:rPr>
                <w:b w:val="0"/>
                <w:bCs/>
                <w:szCs w:val="28"/>
              </w:rPr>
            </w:pPr>
            <w:r>
              <w:rPr>
                <w:b w:val="0"/>
                <w:bCs/>
                <w:szCs w:val="28"/>
              </w:rPr>
              <w:t xml:space="preserve">It can be inferred that </w:t>
            </w:r>
            <w:r w:rsidR="004B12AD">
              <w:rPr>
                <w:b w:val="0"/>
                <w:bCs/>
                <w:szCs w:val="28"/>
              </w:rPr>
              <w:t xml:space="preserve">Financial District has more of clustered fitness centers than the other parts. And then there is equal scope in Historic Core district for the same. Also, it is seen that </w:t>
            </w:r>
            <w:r w:rsidR="00C61758">
              <w:rPr>
                <w:b w:val="0"/>
                <w:bCs/>
                <w:szCs w:val="28"/>
              </w:rPr>
              <w:t>most of the health centers are a bit distant from the main city point. But there is lot of potential in many areas where at least more than 4 centers are present.</w:t>
            </w:r>
          </w:p>
          <w:p w14:paraId="7B416B03" w14:textId="17B347E1" w:rsidR="004B12AD" w:rsidRDefault="004B12AD" w:rsidP="00B27B84">
            <w:pPr>
              <w:rPr>
                <w:b w:val="0"/>
                <w:bCs/>
                <w:szCs w:val="28"/>
              </w:rPr>
            </w:pPr>
          </w:p>
          <w:p w14:paraId="53D94AE5" w14:textId="55107943" w:rsidR="004B12AD" w:rsidRDefault="004B12AD" w:rsidP="00B27B84">
            <w:pPr>
              <w:rPr>
                <w:b w:val="0"/>
                <w:bCs/>
                <w:szCs w:val="28"/>
              </w:rPr>
            </w:pPr>
            <w:r>
              <w:rPr>
                <w:b w:val="0"/>
                <w:bCs/>
                <w:szCs w:val="28"/>
              </w:rPr>
              <w:t>For New York City, it looks like this:</w:t>
            </w:r>
          </w:p>
          <w:p w14:paraId="7408F3A0" w14:textId="4F5B7A2E" w:rsidR="004B12AD" w:rsidRDefault="004B12AD" w:rsidP="00B27B84">
            <w:pPr>
              <w:rPr>
                <w:b w:val="0"/>
                <w:bCs/>
                <w:szCs w:val="28"/>
              </w:rPr>
            </w:pPr>
            <w:r>
              <w:rPr>
                <w:noProof/>
              </w:rPr>
              <w:drawing>
                <wp:inline distT="0" distB="0" distL="0" distR="0" wp14:anchorId="48D63F69" wp14:editId="5E4B856C">
                  <wp:extent cx="5731510" cy="22136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13610"/>
                          </a:xfrm>
                          <a:prstGeom prst="rect">
                            <a:avLst/>
                          </a:prstGeom>
                        </pic:spPr>
                      </pic:pic>
                    </a:graphicData>
                  </a:graphic>
                </wp:inline>
              </w:drawing>
            </w:r>
          </w:p>
          <w:p w14:paraId="036B1FB1" w14:textId="496F7D59" w:rsidR="004B12AD" w:rsidRDefault="004B12AD" w:rsidP="00B27B84">
            <w:pPr>
              <w:rPr>
                <w:b w:val="0"/>
                <w:bCs/>
                <w:szCs w:val="28"/>
              </w:rPr>
            </w:pPr>
          </w:p>
          <w:p w14:paraId="55289EA4" w14:textId="53439B8B" w:rsidR="004B12AD" w:rsidRDefault="004B12AD" w:rsidP="00B27B84">
            <w:pPr>
              <w:rPr>
                <w:b w:val="0"/>
                <w:bCs/>
                <w:szCs w:val="28"/>
              </w:rPr>
            </w:pPr>
            <w:r>
              <w:rPr>
                <w:b w:val="0"/>
                <w:bCs/>
                <w:szCs w:val="28"/>
              </w:rPr>
              <w:t xml:space="preserve">It </w:t>
            </w:r>
            <w:r w:rsidR="00C61758">
              <w:rPr>
                <w:b w:val="0"/>
                <w:bCs/>
                <w:szCs w:val="28"/>
              </w:rPr>
              <w:t>can be</w:t>
            </w:r>
            <w:r>
              <w:rPr>
                <w:b w:val="0"/>
                <w:bCs/>
                <w:szCs w:val="28"/>
              </w:rPr>
              <w:t xml:space="preserve"> seen that although </w:t>
            </w:r>
            <w:r w:rsidR="00C61758">
              <w:rPr>
                <w:b w:val="0"/>
                <w:bCs/>
                <w:szCs w:val="28"/>
              </w:rPr>
              <w:t>most of the health centers are far away from the main city point, there are clusters of places which can be targeted. There are many areas with at least 4 health centers placed together.</w:t>
            </w:r>
          </w:p>
          <w:p w14:paraId="63B309D9" w14:textId="3DDDEFB1" w:rsidR="0044160B" w:rsidRDefault="0044160B" w:rsidP="00B27B84">
            <w:pPr>
              <w:rPr>
                <w:b w:val="0"/>
                <w:bCs/>
                <w:szCs w:val="28"/>
              </w:rPr>
            </w:pPr>
          </w:p>
          <w:p w14:paraId="7DAAA627" w14:textId="0D691AEF" w:rsidR="0044160B" w:rsidRDefault="0044160B" w:rsidP="00B27B84">
            <w:pPr>
              <w:rPr>
                <w:b w:val="0"/>
                <w:bCs/>
                <w:szCs w:val="28"/>
              </w:rPr>
            </w:pPr>
          </w:p>
          <w:p w14:paraId="143AE9CA" w14:textId="77777777" w:rsidR="00EC4930" w:rsidRDefault="00EC4930" w:rsidP="00B27B84">
            <w:pPr>
              <w:rPr>
                <w:b w:val="0"/>
                <w:bCs/>
                <w:szCs w:val="28"/>
              </w:rPr>
            </w:pPr>
          </w:p>
          <w:p w14:paraId="637F0723" w14:textId="7B3D8C92" w:rsidR="0044160B" w:rsidRDefault="0044160B" w:rsidP="00B27B84">
            <w:pPr>
              <w:rPr>
                <w:b w:val="0"/>
                <w:bCs/>
                <w:szCs w:val="28"/>
              </w:rPr>
            </w:pPr>
            <w:r>
              <w:rPr>
                <w:b w:val="0"/>
                <w:bCs/>
                <w:szCs w:val="28"/>
              </w:rPr>
              <w:t>Now checking the type of centers both of these cities have which would also define the focus which storekeeper has to take care of for better sales:</w:t>
            </w:r>
          </w:p>
          <w:p w14:paraId="0346C03E" w14:textId="77777777" w:rsidR="0044160B" w:rsidRDefault="0044160B" w:rsidP="00B27B84">
            <w:pPr>
              <w:rPr>
                <w:b w:val="0"/>
                <w:bCs/>
                <w:szCs w:val="28"/>
              </w:rPr>
            </w:pPr>
          </w:p>
          <w:p w14:paraId="227B6D63" w14:textId="2B5CA0AB" w:rsidR="0044160B" w:rsidRDefault="0044160B" w:rsidP="00B27B84">
            <w:pPr>
              <w:rPr>
                <w:b w:val="0"/>
                <w:bCs/>
                <w:szCs w:val="28"/>
              </w:rPr>
            </w:pPr>
            <w:r>
              <w:rPr>
                <w:b w:val="0"/>
                <w:bCs/>
                <w:szCs w:val="28"/>
              </w:rPr>
              <w:t>For LA,</w:t>
            </w:r>
          </w:p>
          <w:p w14:paraId="1B8C9504" w14:textId="10A24FD9" w:rsidR="0044160B" w:rsidRDefault="0044160B" w:rsidP="00B27B84">
            <w:pPr>
              <w:rPr>
                <w:b w:val="0"/>
                <w:bCs/>
                <w:szCs w:val="28"/>
              </w:rPr>
            </w:pPr>
            <w:r>
              <w:rPr>
                <w:b w:val="0"/>
                <w:bCs/>
                <w:szCs w:val="28"/>
              </w:rPr>
              <w:t>This is how distribution of health centers look like.</w:t>
            </w:r>
          </w:p>
          <w:p w14:paraId="25D0BF93" w14:textId="77777777" w:rsidR="0044160B" w:rsidRDefault="0044160B" w:rsidP="00B27B84">
            <w:pPr>
              <w:rPr>
                <w:noProof/>
              </w:rPr>
            </w:pPr>
          </w:p>
          <w:p w14:paraId="3C7724AD" w14:textId="5E48B190" w:rsidR="0044160B" w:rsidRPr="00FA661E" w:rsidRDefault="0044160B" w:rsidP="00B27B84">
            <w:pPr>
              <w:rPr>
                <w:b w:val="0"/>
                <w:bCs/>
                <w:szCs w:val="28"/>
              </w:rPr>
            </w:pPr>
            <w:r>
              <w:rPr>
                <w:noProof/>
              </w:rPr>
              <w:drawing>
                <wp:inline distT="0" distB="0" distL="0" distR="0" wp14:anchorId="0A03EF36" wp14:editId="299F45E2">
                  <wp:extent cx="6111240" cy="232791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1240" cy="2327910"/>
                          </a:xfrm>
                          <a:prstGeom prst="rect">
                            <a:avLst/>
                          </a:prstGeom>
                        </pic:spPr>
                      </pic:pic>
                    </a:graphicData>
                  </a:graphic>
                </wp:inline>
              </w:drawing>
            </w:r>
          </w:p>
          <w:p w14:paraId="1D6A3FF1" w14:textId="77777777" w:rsidR="00E026CF" w:rsidRPr="00C256CF" w:rsidRDefault="00E026CF" w:rsidP="00DB6BC1">
            <w:pPr>
              <w:pStyle w:val="Content"/>
              <w:rPr>
                <w:sz w:val="20"/>
                <w:szCs w:val="20"/>
              </w:rPr>
            </w:pPr>
          </w:p>
        </w:tc>
      </w:tr>
      <w:tr w:rsidR="0044160B" w14:paraId="4A73E41D" w14:textId="77777777" w:rsidTr="0044160B">
        <w:trPr>
          <w:trHeight w:val="3546"/>
        </w:trPr>
        <w:tc>
          <w:tcPr>
            <w:tcW w:w="9936" w:type="dxa"/>
          </w:tcPr>
          <w:p w14:paraId="20C1A3E6" w14:textId="77777777" w:rsidR="0044160B" w:rsidRDefault="0044160B" w:rsidP="006D0824">
            <w:pPr>
              <w:pStyle w:val="Heading2"/>
              <w:ind w:left="324"/>
              <w:rPr>
                <w:rFonts w:eastAsiaTheme="minorEastAsia" w:cstheme="minorBidi"/>
                <w:b/>
                <w:sz w:val="28"/>
                <w:szCs w:val="22"/>
              </w:rPr>
            </w:pPr>
          </w:p>
          <w:p w14:paraId="01180541" w14:textId="542B37C4" w:rsidR="0044160B" w:rsidRDefault="0044160B" w:rsidP="0044160B">
            <w:pPr>
              <w:rPr>
                <w:b w:val="0"/>
                <w:bCs/>
              </w:rPr>
            </w:pPr>
            <w:r>
              <w:rPr>
                <w:b w:val="0"/>
                <w:bCs/>
              </w:rPr>
              <w:t xml:space="preserve">For NYC, it looks </w:t>
            </w:r>
            <w:r w:rsidR="00EC4930">
              <w:rPr>
                <w:b w:val="0"/>
                <w:bCs/>
              </w:rPr>
              <w:t>like:</w:t>
            </w:r>
          </w:p>
          <w:p w14:paraId="11B0E5FD" w14:textId="5ADA3513" w:rsidR="009538CD" w:rsidRPr="0044160B" w:rsidRDefault="00EC4930" w:rsidP="0044160B">
            <w:pPr>
              <w:rPr>
                <w:b w:val="0"/>
                <w:bCs/>
              </w:rPr>
            </w:pPr>
            <w:r>
              <w:rPr>
                <w:noProof/>
              </w:rPr>
              <w:drawing>
                <wp:inline distT="0" distB="0" distL="0" distR="0" wp14:anchorId="5D1853A5" wp14:editId="094DBA56">
                  <wp:extent cx="6309360" cy="2336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336165"/>
                          </a:xfrm>
                          <a:prstGeom prst="rect">
                            <a:avLst/>
                          </a:prstGeom>
                        </pic:spPr>
                      </pic:pic>
                    </a:graphicData>
                  </a:graphic>
                </wp:inline>
              </w:drawing>
            </w:r>
          </w:p>
        </w:tc>
      </w:tr>
      <w:tr w:rsidR="00EC4930" w14:paraId="31DC942A" w14:textId="77777777" w:rsidTr="0044160B">
        <w:trPr>
          <w:trHeight w:val="3546"/>
        </w:trPr>
        <w:tc>
          <w:tcPr>
            <w:tcW w:w="9936" w:type="dxa"/>
          </w:tcPr>
          <w:p w14:paraId="340B54DA" w14:textId="77777777" w:rsidR="00EC4930" w:rsidRDefault="00EC4930" w:rsidP="006D0824">
            <w:pPr>
              <w:pStyle w:val="Heading2"/>
              <w:ind w:left="324"/>
              <w:rPr>
                <w:rFonts w:eastAsiaTheme="minorEastAsia" w:cstheme="minorBidi"/>
                <w:b/>
                <w:sz w:val="28"/>
                <w:szCs w:val="22"/>
              </w:rPr>
            </w:pPr>
          </w:p>
          <w:p w14:paraId="7776996C" w14:textId="0BF002BC" w:rsidR="00EC4930" w:rsidRDefault="00EC4930" w:rsidP="00EC4930">
            <w:pPr>
              <w:rPr>
                <w:b w:val="0"/>
                <w:bCs/>
              </w:rPr>
            </w:pPr>
            <w:r>
              <w:rPr>
                <w:b w:val="0"/>
                <w:bCs/>
              </w:rPr>
              <w:t xml:space="preserve">The query used to get the data from API was ‘gym’ which specifically resulted the data with category as gym or name as gym. If we compare the data in both, it is seen in LA approx. 96% are established centers and 4% places are either in </w:t>
            </w:r>
            <w:r w:rsidR="00622AA2">
              <w:rPr>
                <w:b w:val="0"/>
                <w:bCs/>
              </w:rPr>
              <w:t>building or</w:t>
            </w:r>
            <w:r>
              <w:rPr>
                <w:b w:val="0"/>
                <w:bCs/>
              </w:rPr>
              <w:t xml:space="preserve"> residential complex and for NYC, number is almost similar with 95% established centers and 5% building or shared complexes. </w:t>
            </w:r>
          </w:p>
          <w:p w14:paraId="4B6032E3" w14:textId="77777777" w:rsidR="00EC4930" w:rsidRPr="00622AA2" w:rsidRDefault="00EC4930" w:rsidP="00EC4930">
            <w:pPr>
              <w:rPr>
                <w:b w:val="0"/>
                <w:bCs/>
                <w:color w:val="34ABA2" w:themeColor="accent3"/>
                <w:sz w:val="36"/>
                <w:szCs w:val="36"/>
              </w:rPr>
            </w:pPr>
          </w:p>
          <w:p w14:paraId="63C10DE5" w14:textId="05811434" w:rsidR="00EC4930" w:rsidRPr="00593358" w:rsidRDefault="009538CD" w:rsidP="00EC4930">
            <w:pPr>
              <w:rPr>
                <w:color w:val="34ABA2" w:themeColor="accent3"/>
                <w:sz w:val="36"/>
                <w:szCs w:val="36"/>
              </w:rPr>
            </w:pPr>
            <w:r w:rsidRPr="00593358">
              <w:rPr>
                <w:color w:val="34ABA2" w:themeColor="accent3"/>
                <w:sz w:val="36"/>
                <w:szCs w:val="36"/>
              </w:rPr>
              <w:t>Discussion</w:t>
            </w:r>
          </w:p>
          <w:p w14:paraId="762BEA9F" w14:textId="77777777" w:rsidR="00622AA2" w:rsidRDefault="00622AA2" w:rsidP="00EC4930">
            <w:pPr>
              <w:rPr>
                <w:b w:val="0"/>
                <w:bCs/>
              </w:rPr>
            </w:pPr>
            <w:r>
              <w:rPr>
                <w:b w:val="0"/>
                <w:bCs/>
              </w:rPr>
              <w:t xml:space="preserve">It is well noted from above maps and graphs that there is not much difference in how the center distribution is there for the cities. Mostly its gym that dominates the market. </w:t>
            </w:r>
          </w:p>
          <w:p w14:paraId="4D8AE0DC" w14:textId="49741E38" w:rsidR="00622AA2" w:rsidRDefault="00622AA2" w:rsidP="00EC4930">
            <w:pPr>
              <w:rPr>
                <w:b w:val="0"/>
                <w:bCs/>
              </w:rPr>
            </w:pPr>
            <w:r>
              <w:rPr>
                <w:b w:val="0"/>
                <w:bCs/>
              </w:rPr>
              <w:t xml:space="preserve">For NYC, its approximately 5 prospective areas with 4 or more health centers that are prospective areas. For LA, its approximately </w:t>
            </w:r>
            <w:r w:rsidR="009538CD">
              <w:rPr>
                <w:b w:val="0"/>
                <w:bCs/>
              </w:rPr>
              <w:t xml:space="preserve">6 prospective areas but health centers in LA are more nearby placed than they are in New York. </w:t>
            </w:r>
          </w:p>
          <w:p w14:paraId="0384D50D" w14:textId="4C071D52" w:rsidR="009538CD" w:rsidRDefault="009538CD" w:rsidP="00EC4930">
            <w:pPr>
              <w:rPr>
                <w:b w:val="0"/>
                <w:bCs/>
              </w:rPr>
            </w:pPr>
            <w:r>
              <w:rPr>
                <w:b w:val="0"/>
                <w:bCs/>
              </w:rPr>
              <w:t>Also, as per the research done as mentioned in previous section, people use more of their own vehicle in LA than in NYC which makes them more accessible to the nearby probable health</w:t>
            </w:r>
            <w:r w:rsidR="00331C69">
              <w:rPr>
                <w:b w:val="0"/>
                <w:bCs/>
              </w:rPr>
              <w:t>y</w:t>
            </w:r>
            <w:r>
              <w:rPr>
                <w:b w:val="0"/>
                <w:bCs/>
              </w:rPr>
              <w:t xml:space="preserve"> snack bar even though they are physically exhausted. </w:t>
            </w:r>
          </w:p>
          <w:p w14:paraId="493676B0" w14:textId="77777777" w:rsidR="00AD5341" w:rsidRDefault="00AD5341" w:rsidP="00EC4930">
            <w:pPr>
              <w:rPr>
                <w:b w:val="0"/>
                <w:bCs/>
              </w:rPr>
            </w:pPr>
          </w:p>
          <w:p w14:paraId="53ACF279" w14:textId="2CDEFCB0" w:rsidR="009538CD" w:rsidRDefault="009538CD" w:rsidP="00EC4930">
            <w:pPr>
              <w:rPr>
                <w:b w:val="0"/>
                <w:bCs/>
              </w:rPr>
            </w:pPr>
          </w:p>
          <w:p w14:paraId="0190BD50" w14:textId="77777777" w:rsidR="009538CD" w:rsidRDefault="009538CD" w:rsidP="00EC4930">
            <w:pPr>
              <w:rPr>
                <w:b w:val="0"/>
                <w:bCs/>
              </w:rPr>
            </w:pPr>
          </w:p>
          <w:p w14:paraId="439B24B9" w14:textId="4F455BBE" w:rsidR="009538CD" w:rsidRPr="00EC4930" w:rsidRDefault="009538CD" w:rsidP="00EC4930">
            <w:pPr>
              <w:rPr>
                <w:b w:val="0"/>
                <w:bCs/>
              </w:rPr>
            </w:pPr>
          </w:p>
        </w:tc>
      </w:tr>
      <w:tr w:rsidR="00823A00" w14:paraId="0C338FDC" w14:textId="77777777" w:rsidTr="0044160B">
        <w:trPr>
          <w:trHeight w:val="3546"/>
        </w:trPr>
        <w:tc>
          <w:tcPr>
            <w:tcW w:w="9936" w:type="dxa"/>
          </w:tcPr>
          <w:p w14:paraId="190F3620" w14:textId="010D6B97" w:rsidR="00823A00" w:rsidRDefault="00823A00" w:rsidP="006D0824">
            <w:pPr>
              <w:pStyle w:val="Heading2"/>
              <w:ind w:left="324"/>
            </w:pPr>
          </w:p>
          <w:p w14:paraId="6FF13DAD" w14:textId="72DEAE71" w:rsidR="00823A00" w:rsidRDefault="009538CD" w:rsidP="00823A00">
            <w:pPr>
              <w:rPr>
                <w:color w:val="34ABA2" w:themeColor="accent3"/>
                <w:sz w:val="36"/>
                <w:szCs w:val="36"/>
              </w:rPr>
            </w:pPr>
            <w:r w:rsidRPr="009538CD">
              <w:rPr>
                <w:color w:val="34ABA2" w:themeColor="accent3"/>
                <w:sz w:val="36"/>
                <w:szCs w:val="36"/>
              </w:rPr>
              <w:t>Conclusion</w:t>
            </w:r>
          </w:p>
          <w:p w14:paraId="63D70E53" w14:textId="47FCB818" w:rsidR="009538CD" w:rsidRDefault="009538CD" w:rsidP="00823A00">
            <w:pPr>
              <w:rPr>
                <w:b w:val="0"/>
                <w:bCs/>
              </w:rPr>
            </w:pPr>
            <w:r w:rsidRPr="009538CD">
              <w:rPr>
                <w:b w:val="0"/>
                <w:bCs/>
              </w:rPr>
              <w:t xml:space="preserve">On </w:t>
            </w:r>
            <w:r>
              <w:rPr>
                <w:b w:val="0"/>
                <w:bCs/>
              </w:rPr>
              <w:t xml:space="preserve">basis of the requirement and analysis done, I am concluding that there are lot many health/fitness centers present in both cities and some of the centers are nearby </w:t>
            </w:r>
            <w:r w:rsidR="00AD5341">
              <w:rPr>
                <w:b w:val="0"/>
                <w:bCs/>
              </w:rPr>
              <w:t xml:space="preserve">located ,hence </w:t>
            </w:r>
            <w:r>
              <w:rPr>
                <w:b w:val="0"/>
                <w:bCs/>
              </w:rPr>
              <w:t>offering the area as potential candidate for opening up a health</w:t>
            </w:r>
            <w:r w:rsidR="00331C69">
              <w:rPr>
                <w:b w:val="0"/>
                <w:bCs/>
              </w:rPr>
              <w:t>y</w:t>
            </w:r>
            <w:r>
              <w:rPr>
                <w:b w:val="0"/>
                <w:bCs/>
              </w:rPr>
              <w:t xml:space="preserve"> snack bar plus health equipment store.</w:t>
            </w:r>
            <w:r w:rsidR="00AD5341">
              <w:rPr>
                <w:b w:val="0"/>
                <w:bCs/>
              </w:rPr>
              <w:t xml:space="preserve"> </w:t>
            </w:r>
          </w:p>
          <w:p w14:paraId="4E831705" w14:textId="77777777" w:rsidR="00F154CE" w:rsidRDefault="00F154CE" w:rsidP="00823A00">
            <w:pPr>
              <w:rPr>
                <w:b w:val="0"/>
                <w:bCs/>
              </w:rPr>
            </w:pPr>
          </w:p>
          <w:p w14:paraId="5A681261" w14:textId="74B7C433" w:rsidR="00F154CE" w:rsidRDefault="00F154CE" w:rsidP="00823A00">
            <w:pPr>
              <w:rPr>
                <w:b w:val="0"/>
                <w:bCs/>
              </w:rPr>
            </w:pPr>
            <w:r>
              <w:rPr>
                <w:b w:val="0"/>
                <w:bCs/>
              </w:rPr>
              <w:t>Suitable areas in LA include Financial District, Historic Core District, Bunker Hill, Hope Place, Orsini, South Main Street.</w:t>
            </w:r>
          </w:p>
          <w:p w14:paraId="4022BE00" w14:textId="52B494A8" w:rsidR="00F154CE" w:rsidRDefault="00F154CE" w:rsidP="00823A00">
            <w:pPr>
              <w:rPr>
                <w:b w:val="0"/>
                <w:bCs/>
              </w:rPr>
            </w:pPr>
            <w:r>
              <w:rPr>
                <w:b w:val="0"/>
                <w:bCs/>
              </w:rPr>
              <w:t xml:space="preserve">Suitable areas in NYC </w:t>
            </w:r>
            <w:r w:rsidR="00A775DF">
              <w:rPr>
                <w:b w:val="0"/>
                <w:bCs/>
              </w:rPr>
              <w:t>include</w:t>
            </w:r>
            <w:r>
              <w:rPr>
                <w:b w:val="0"/>
                <w:bCs/>
              </w:rPr>
              <w:t xml:space="preserve"> Bleecker Street, Union Square, Lincoln Tunnel, </w:t>
            </w:r>
            <w:r w:rsidR="00A60BA8">
              <w:rPr>
                <w:b w:val="0"/>
                <w:bCs/>
              </w:rPr>
              <w:t>86</w:t>
            </w:r>
            <w:r w:rsidR="00A60BA8" w:rsidRPr="00A60BA8">
              <w:rPr>
                <w:b w:val="0"/>
                <w:bCs/>
                <w:vertAlign w:val="superscript"/>
              </w:rPr>
              <w:t>th</w:t>
            </w:r>
            <w:r w:rsidR="00A60BA8">
              <w:rPr>
                <w:b w:val="0"/>
                <w:bCs/>
              </w:rPr>
              <w:t xml:space="preserve"> Street, 70</w:t>
            </w:r>
            <w:r w:rsidR="00A60BA8" w:rsidRPr="00A60BA8">
              <w:rPr>
                <w:b w:val="0"/>
                <w:bCs/>
                <w:vertAlign w:val="superscript"/>
              </w:rPr>
              <w:t>th</w:t>
            </w:r>
            <w:r w:rsidR="00A60BA8">
              <w:rPr>
                <w:b w:val="0"/>
                <w:bCs/>
              </w:rPr>
              <w:t xml:space="preserve"> Street</w:t>
            </w:r>
          </w:p>
          <w:p w14:paraId="0C6F2348" w14:textId="77777777" w:rsidR="00F154CE" w:rsidRDefault="00F154CE" w:rsidP="00823A00">
            <w:pPr>
              <w:rPr>
                <w:b w:val="0"/>
                <w:bCs/>
              </w:rPr>
            </w:pPr>
          </w:p>
          <w:p w14:paraId="0A1148E4" w14:textId="7DD69400" w:rsidR="00AD5341" w:rsidRDefault="00AD5341" w:rsidP="00823A00">
            <w:pPr>
              <w:rPr>
                <w:b w:val="0"/>
                <w:bCs/>
              </w:rPr>
            </w:pPr>
            <w:r>
              <w:rPr>
                <w:b w:val="0"/>
                <w:bCs/>
              </w:rPr>
              <w:t xml:space="preserve">On basis of other studies done on expense and accessibility to store, I think LA offers an edge over NYC.  </w:t>
            </w:r>
          </w:p>
          <w:p w14:paraId="36FC6821" w14:textId="11E3EC69" w:rsidR="009538CD" w:rsidRPr="009538CD" w:rsidRDefault="009538CD" w:rsidP="00AD5341">
            <w:pPr>
              <w:rPr>
                <w:sz w:val="36"/>
                <w:szCs w:val="36"/>
              </w:rPr>
            </w:pPr>
          </w:p>
        </w:tc>
      </w:tr>
      <w:tr w:rsidR="00DF027C" w14:paraId="6BE6B8F3" w14:textId="77777777" w:rsidTr="0044160B">
        <w:trPr>
          <w:trHeight w:val="5931"/>
        </w:trPr>
        <w:tc>
          <w:tcPr>
            <w:tcW w:w="9936" w:type="dxa"/>
          </w:tcPr>
          <w:p w14:paraId="73CEE4BF" w14:textId="77777777" w:rsidR="00DF027C" w:rsidRDefault="00DF027C" w:rsidP="00DF027C">
            <w:pPr>
              <w:pStyle w:val="Content"/>
              <w:rPr>
                <w:i/>
                <w:sz w:val="36"/>
              </w:rPr>
            </w:pPr>
          </w:p>
          <w:p w14:paraId="632A6161" w14:textId="77777777" w:rsidR="00DF027C" w:rsidRDefault="00DF027C" w:rsidP="00DF027C">
            <w:pPr>
              <w:pStyle w:val="Content"/>
              <w:rPr>
                <w:i/>
                <w:sz w:val="36"/>
              </w:rPr>
            </w:pPr>
          </w:p>
        </w:tc>
      </w:tr>
    </w:tbl>
    <w:p w14:paraId="0D524601" w14:textId="77777777" w:rsidR="0087605E" w:rsidRPr="00D70D02" w:rsidRDefault="0087605E" w:rsidP="00DF027C"/>
    <w:sectPr w:rsidR="0087605E" w:rsidRPr="00D70D02" w:rsidSect="00DF027C">
      <w:headerReference w:type="default" r:id="rId14"/>
      <w:footerReference w:type="default" r:id="rId1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4D27E" w14:textId="77777777" w:rsidR="00C13CCE" w:rsidRDefault="00C13CCE">
      <w:r>
        <w:separator/>
      </w:r>
    </w:p>
    <w:p w14:paraId="658BF281" w14:textId="77777777" w:rsidR="00C13CCE" w:rsidRDefault="00C13CCE"/>
  </w:endnote>
  <w:endnote w:type="continuationSeparator" w:id="0">
    <w:p w14:paraId="59E96406" w14:textId="77777777" w:rsidR="00C13CCE" w:rsidRDefault="00C13CCE">
      <w:r>
        <w:continuationSeparator/>
      </w:r>
    </w:p>
    <w:p w14:paraId="69AF1BF5" w14:textId="77777777" w:rsidR="00C13CCE" w:rsidRDefault="00C13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7ABA49C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7ADB4A1"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7B5B8" w14:textId="77777777" w:rsidR="00C13CCE" w:rsidRDefault="00C13CCE">
      <w:r>
        <w:separator/>
      </w:r>
    </w:p>
    <w:p w14:paraId="28B32FB5" w14:textId="77777777" w:rsidR="00C13CCE" w:rsidRDefault="00C13CCE"/>
  </w:footnote>
  <w:footnote w:type="continuationSeparator" w:id="0">
    <w:p w14:paraId="353BC953" w14:textId="77777777" w:rsidR="00C13CCE" w:rsidRDefault="00C13CCE">
      <w:r>
        <w:continuationSeparator/>
      </w:r>
    </w:p>
    <w:p w14:paraId="51A74D7E" w14:textId="77777777" w:rsidR="00C13CCE" w:rsidRDefault="00C13C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3976461" w14:textId="77777777" w:rsidTr="00D077E9">
      <w:trPr>
        <w:trHeight w:val="978"/>
      </w:trPr>
      <w:tc>
        <w:tcPr>
          <w:tcW w:w="9990" w:type="dxa"/>
          <w:tcBorders>
            <w:top w:val="nil"/>
            <w:left w:val="nil"/>
            <w:bottom w:val="single" w:sz="36" w:space="0" w:color="34ABA2" w:themeColor="accent3"/>
            <w:right w:val="nil"/>
          </w:tcBorders>
        </w:tcPr>
        <w:p w14:paraId="5508F477" w14:textId="77777777" w:rsidR="00D077E9" w:rsidRDefault="00D077E9">
          <w:pPr>
            <w:pStyle w:val="Header"/>
          </w:pPr>
        </w:p>
      </w:tc>
    </w:tr>
  </w:tbl>
  <w:p w14:paraId="71F2AD55"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549"/>
    <w:multiLevelType w:val="hybridMultilevel"/>
    <w:tmpl w:val="0D643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1431B1"/>
    <w:multiLevelType w:val="hybridMultilevel"/>
    <w:tmpl w:val="0D643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52A06E5"/>
    <w:multiLevelType w:val="hybridMultilevel"/>
    <w:tmpl w:val="998C2C28"/>
    <w:lvl w:ilvl="0" w:tplc="99FCC8D8">
      <w:start w:val="1"/>
      <w:numFmt w:val="decimal"/>
      <w:lvlText w:val="%1."/>
      <w:lvlJc w:val="left"/>
      <w:pPr>
        <w:ind w:left="684" w:hanging="360"/>
      </w:pPr>
      <w:rPr>
        <w:rFonts w:hint="default"/>
      </w:rPr>
    </w:lvl>
    <w:lvl w:ilvl="1" w:tplc="40090019" w:tentative="1">
      <w:start w:val="1"/>
      <w:numFmt w:val="lowerLetter"/>
      <w:lvlText w:val="%2."/>
      <w:lvlJc w:val="left"/>
      <w:pPr>
        <w:ind w:left="1404" w:hanging="360"/>
      </w:pPr>
    </w:lvl>
    <w:lvl w:ilvl="2" w:tplc="4009001B" w:tentative="1">
      <w:start w:val="1"/>
      <w:numFmt w:val="lowerRoman"/>
      <w:lvlText w:val="%3."/>
      <w:lvlJc w:val="right"/>
      <w:pPr>
        <w:ind w:left="2124" w:hanging="180"/>
      </w:pPr>
    </w:lvl>
    <w:lvl w:ilvl="3" w:tplc="4009000F" w:tentative="1">
      <w:start w:val="1"/>
      <w:numFmt w:val="decimal"/>
      <w:lvlText w:val="%4."/>
      <w:lvlJc w:val="left"/>
      <w:pPr>
        <w:ind w:left="2844" w:hanging="360"/>
      </w:pPr>
    </w:lvl>
    <w:lvl w:ilvl="4" w:tplc="40090019" w:tentative="1">
      <w:start w:val="1"/>
      <w:numFmt w:val="lowerLetter"/>
      <w:lvlText w:val="%5."/>
      <w:lvlJc w:val="left"/>
      <w:pPr>
        <w:ind w:left="3564" w:hanging="360"/>
      </w:pPr>
    </w:lvl>
    <w:lvl w:ilvl="5" w:tplc="4009001B" w:tentative="1">
      <w:start w:val="1"/>
      <w:numFmt w:val="lowerRoman"/>
      <w:lvlText w:val="%6."/>
      <w:lvlJc w:val="right"/>
      <w:pPr>
        <w:ind w:left="4284" w:hanging="180"/>
      </w:pPr>
    </w:lvl>
    <w:lvl w:ilvl="6" w:tplc="4009000F" w:tentative="1">
      <w:start w:val="1"/>
      <w:numFmt w:val="decimal"/>
      <w:lvlText w:val="%7."/>
      <w:lvlJc w:val="left"/>
      <w:pPr>
        <w:ind w:left="5004" w:hanging="360"/>
      </w:pPr>
    </w:lvl>
    <w:lvl w:ilvl="7" w:tplc="40090019" w:tentative="1">
      <w:start w:val="1"/>
      <w:numFmt w:val="lowerLetter"/>
      <w:lvlText w:val="%8."/>
      <w:lvlJc w:val="left"/>
      <w:pPr>
        <w:ind w:left="5724" w:hanging="360"/>
      </w:pPr>
    </w:lvl>
    <w:lvl w:ilvl="8" w:tplc="4009001B" w:tentative="1">
      <w:start w:val="1"/>
      <w:numFmt w:val="lowerRoman"/>
      <w:lvlText w:val="%9."/>
      <w:lvlJc w:val="right"/>
      <w:pPr>
        <w:ind w:left="6444" w:hanging="180"/>
      </w:pPr>
    </w:lvl>
  </w:abstractNum>
  <w:abstractNum w:abstractNumId="3" w15:restartNumberingAfterBreak="0">
    <w:nsid w:val="76CD5EE0"/>
    <w:multiLevelType w:val="hybridMultilevel"/>
    <w:tmpl w:val="A6A82D94"/>
    <w:lvl w:ilvl="0" w:tplc="4A1EBE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C5E"/>
    <w:rsid w:val="0002046E"/>
    <w:rsid w:val="0002482E"/>
    <w:rsid w:val="00050324"/>
    <w:rsid w:val="000A0150"/>
    <w:rsid w:val="000A5912"/>
    <w:rsid w:val="000E63C9"/>
    <w:rsid w:val="00130E9D"/>
    <w:rsid w:val="00131D0F"/>
    <w:rsid w:val="00150A6D"/>
    <w:rsid w:val="00185B35"/>
    <w:rsid w:val="001F2BC8"/>
    <w:rsid w:val="001F5F6B"/>
    <w:rsid w:val="00243EBC"/>
    <w:rsid w:val="00246A35"/>
    <w:rsid w:val="00284348"/>
    <w:rsid w:val="00294DC1"/>
    <w:rsid w:val="002A73D4"/>
    <w:rsid w:val="002C3ABD"/>
    <w:rsid w:val="002F51F5"/>
    <w:rsid w:val="00312137"/>
    <w:rsid w:val="00330359"/>
    <w:rsid w:val="00331C69"/>
    <w:rsid w:val="0033762F"/>
    <w:rsid w:val="00366C7E"/>
    <w:rsid w:val="003823EA"/>
    <w:rsid w:val="00384EA3"/>
    <w:rsid w:val="003A39A1"/>
    <w:rsid w:val="003C2191"/>
    <w:rsid w:val="003D3863"/>
    <w:rsid w:val="004110DE"/>
    <w:rsid w:val="0044085A"/>
    <w:rsid w:val="0044160B"/>
    <w:rsid w:val="004B12AD"/>
    <w:rsid w:val="004B21A5"/>
    <w:rsid w:val="00503457"/>
    <w:rsid w:val="005037F0"/>
    <w:rsid w:val="00516A86"/>
    <w:rsid w:val="005275F6"/>
    <w:rsid w:val="00540D26"/>
    <w:rsid w:val="00572102"/>
    <w:rsid w:val="00587B43"/>
    <w:rsid w:val="00593358"/>
    <w:rsid w:val="005A0AE7"/>
    <w:rsid w:val="005E2E04"/>
    <w:rsid w:val="005F1BB0"/>
    <w:rsid w:val="00601A8A"/>
    <w:rsid w:val="00622AA2"/>
    <w:rsid w:val="00641518"/>
    <w:rsid w:val="00656C4D"/>
    <w:rsid w:val="006B5CA1"/>
    <w:rsid w:val="006C479A"/>
    <w:rsid w:val="006D0824"/>
    <w:rsid w:val="006D108E"/>
    <w:rsid w:val="006E5716"/>
    <w:rsid w:val="006F3586"/>
    <w:rsid w:val="007302B3"/>
    <w:rsid w:val="00730733"/>
    <w:rsid w:val="00730E3A"/>
    <w:rsid w:val="00736AAF"/>
    <w:rsid w:val="00765B2A"/>
    <w:rsid w:val="00783A34"/>
    <w:rsid w:val="0079489B"/>
    <w:rsid w:val="007C6B52"/>
    <w:rsid w:val="007D16C5"/>
    <w:rsid w:val="008209F0"/>
    <w:rsid w:val="00823A00"/>
    <w:rsid w:val="00862FE4"/>
    <w:rsid w:val="0086389A"/>
    <w:rsid w:val="0087605E"/>
    <w:rsid w:val="008B1FEE"/>
    <w:rsid w:val="00903C32"/>
    <w:rsid w:val="00916B16"/>
    <w:rsid w:val="009173B9"/>
    <w:rsid w:val="0093335D"/>
    <w:rsid w:val="0093613E"/>
    <w:rsid w:val="00943026"/>
    <w:rsid w:val="009538CD"/>
    <w:rsid w:val="00966B81"/>
    <w:rsid w:val="009B6BC5"/>
    <w:rsid w:val="009C7720"/>
    <w:rsid w:val="00A23AFA"/>
    <w:rsid w:val="00A31B3E"/>
    <w:rsid w:val="00A532F3"/>
    <w:rsid w:val="00A60BA8"/>
    <w:rsid w:val="00A775DF"/>
    <w:rsid w:val="00A8489E"/>
    <w:rsid w:val="00AC29F3"/>
    <w:rsid w:val="00AC65DF"/>
    <w:rsid w:val="00AD5341"/>
    <w:rsid w:val="00B231E5"/>
    <w:rsid w:val="00B27B84"/>
    <w:rsid w:val="00B93D67"/>
    <w:rsid w:val="00BD5D6B"/>
    <w:rsid w:val="00BF3B15"/>
    <w:rsid w:val="00C02B87"/>
    <w:rsid w:val="00C13CCE"/>
    <w:rsid w:val="00C256CF"/>
    <w:rsid w:val="00C4086D"/>
    <w:rsid w:val="00C545EF"/>
    <w:rsid w:val="00C61758"/>
    <w:rsid w:val="00CA1896"/>
    <w:rsid w:val="00CB5B28"/>
    <w:rsid w:val="00CF5371"/>
    <w:rsid w:val="00D0323A"/>
    <w:rsid w:val="00D0559F"/>
    <w:rsid w:val="00D077E9"/>
    <w:rsid w:val="00D15F32"/>
    <w:rsid w:val="00D24535"/>
    <w:rsid w:val="00D42CB7"/>
    <w:rsid w:val="00D5413D"/>
    <w:rsid w:val="00D570A9"/>
    <w:rsid w:val="00D70D02"/>
    <w:rsid w:val="00D770C7"/>
    <w:rsid w:val="00D86945"/>
    <w:rsid w:val="00D90290"/>
    <w:rsid w:val="00DA72D0"/>
    <w:rsid w:val="00DD152F"/>
    <w:rsid w:val="00DE213F"/>
    <w:rsid w:val="00DF027C"/>
    <w:rsid w:val="00E00A32"/>
    <w:rsid w:val="00E026CF"/>
    <w:rsid w:val="00E22ACD"/>
    <w:rsid w:val="00E620B0"/>
    <w:rsid w:val="00E81B40"/>
    <w:rsid w:val="00EC4930"/>
    <w:rsid w:val="00EF555B"/>
    <w:rsid w:val="00F027BB"/>
    <w:rsid w:val="00F11DCF"/>
    <w:rsid w:val="00F154CE"/>
    <w:rsid w:val="00F162EA"/>
    <w:rsid w:val="00F52D27"/>
    <w:rsid w:val="00F55C5E"/>
    <w:rsid w:val="00F83527"/>
    <w:rsid w:val="00F85F9E"/>
    <w:rsid w:val="00FA661E"/>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A7E83"/>
  <w15:docId w15:val="{B521F02A-A98C-4CAF-A663-07718019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BF3B15"/>
    <w:pPr>
      <w:ind w:left="720"/>
      <w:contextualSpacing/>
    </w:pPr>
  </w:style>
  <w:style w:type="character" w:styleId="Hyperlink">
    <w:name w:val="Hyperlink"/>
    <w:basedOn w:val="DefaultParagraphFont"/>
    <w:uiPriority w:val="99"/>
    <w:unhideWhenUsed/>
    <w:rsid w:val="00B93D67"/>
    <w:rPr>
      <w:color w:val="3592CF" w:themeColor="hyperlink"/>
      <w:u w:val="single"/>
    </w:rPr>
  </w:style>
  <w:style w:type="character" w:styleId="UnresolvedMention">
    <w:name w:val="Unresolved Mention"/>
    <w:basedOn w:val="DefaultParagraphFont"/>
    <w:uiPriority w:val="99"/>
    <w:semiHidden/>
    <w:unhideWhenUsed/>
    <w:rsid w:val="00B93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bestplaces.net/cost-of-living/los-angeles-ca/new-york-ny/1000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sha.Rajpal\AppData\Local\Microsoft\Office\16.0\DTS\en-US%7b2E1EC2B8-4A68-4AFB-8C39-4C9D854C55DF%7d\%7b8C9E2D48-049E-43B2-B262-E1AE7798C4CA%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6AAF3AF394827AA1145C85FEFE40F"/>
        <w:category>
          <w:name w:val="General"/>
          <w:gallery w:val="placeholder"/>
        </w:category>
        <w:types>
          <w:type w:val="bbPlcHdr"/>
        </w:types>
        <w:behaviors>
          <w:behavior w:val="content"/>
        </w:behaviors>
        <w:guid w:val="{A02381D3-9B01-413C-9CC4-FF4C24D11DA4}"/>
      </w:docPartPr>
      <w:docPartBody>
        <w:p w:rsidR="00BE47A0" w:rsidRDefault="00AE6545">
          <w:pPr>
            <w:pStyle w:val="B536AAF3AF394827AA1145C85FEFE40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7</w:t>
          </w:r>
          <w:r w:rsidRPr="00D86945">
            <w:rPr>
              <w:rStyle w:val="SubtitleChar"/>
              <w:b/>
            </w:rPr>
            <w:fldChar w:fldCharType="end"/>
          </w:r>
        </w:p>
      </w:docPartBody>
    </w:docPart>
    <w:docPart>
      <w:docPartPr>
        <w:name w:val="70B5F6D35B0345668289AA141686D400"/>
        <w:category>
          <w:name w:val="General"/>
          <w:gallery w:val="placeholder"/>
        </w:category>
        <w:types>
          <w:type w:val="bbPlcHdr"/>
        </w:types>
        <w:behaviors>
          <w:behavior w:val="content"/>
        </w:behaviors>
        <w:guid w:val="{31E25C31-0BCD-4E93-BFF3-0E85BD315B2E}"/>
      </w:docPartPr>
      <w:docPartBody>
        <w:p w:rsidR="00BE47A0" w:rsidRDefault="00AE6545">
          <w:pPr>
            <w:pStyle w:val="70B5F6D35B0345668289AA141686D400"/>
          </w:pPr>
          <w:r>
            <w:t>COMPANY NAME</w:t>
          </w:r>
        </w:p>
      </w:docPartBody>
    </w:docPart>
    <w:docPart>
      <w:docPartPr>
        <w:name w:val="F17D0A5590FD4D68A57B0BC9D2604834"/>
        <w:category>
          <w:name w:val="General"/>
          <w:gallery w:val="placeholder"/>
        </w:category>
        <w:types>
          <w:type w:val="bbPlcHdr"/>
        </w:types>
        <w:behaviors>
          <w:behavior w:val="content"/>
        </w:behaviors>
        <w:guid w:val="{76FF023A-AB04-4C40-878E-F745D72946A2}"/>
      </w:docPartPr>
      <w:docPartBody>
        <w:p w:rsidR="00BE47A0" w:rsidRDefault="00AE6545">
          <w:pPr>
            <w:pStyle w:val="F17D0A5590FD4D68A57B0BC9D2604834"/>
          </w:pPr>
          <w:r>
            <w:t>Your Name</w:t>
          </w:r>
        </w:p>
      </w:docPartBody>
    </w:docPart>
    <w:docPart>
      <w:docPartPr>
        <w:name w:val="D7910BDC07CE48FA8947BB5E38D8F81C"/>
        <w:category>
          <w:name w:val="General"/>
          <w:gallery w:val="placeholder"/>
        </w:category>
        <w:types>
          <w:type w:val="bbPlcHdr"/>
        </w:types>
        <w:behaviors>
          <w:behavior w:val="content"/>
        </w:behaviors>
        <w:guid w:val="{5A3B3A1E-0673-4C21-AB4E-74EC667ED0F2}"/>
      </w:docPartPr>
      <w:docPartBody>
        <w:p w:rsidR="00BE47A0" w:rsidRDefault="003A7446" w:rsidP="003A7446">
          <w:pPr>
            <w:pStyle w:val="D7910BDC07CE48FA8947BB5E38D8F81C"/>
          </w:pPr>
          <w:r w:rsidRPr="00DF027C">
            <w:t>Subtitle Text Here</w:t>
          </w:r>
        </w:p>
      </w:docPartBody>
    </w:docPart>
    <w:docPart>
      <w:docPartPr>
        <w:name w:val="5ACAD0B92A5C4153B26BE090C4AD3E0E"/>
        <w:category>
          <w:name w:val="General"/>
          <w:gallery w:val="placeholder"/>
        </w:category>
        <w:types>
          <w:type w:val="bbPlcHdr"/>
        </w:types>
        <w:behaviors>
          <w:behavior w:val="content"/>
        </w:behaviors>
        <w:guid w:val="{FD9454D9-61E2-4120-8464-74B835E77AE2}"/>
      </w:docPartPr>
      <w:docPartBody>
        <w:p w:rsidR="00BE47A0" w:rsidRDefault="003A7446" w:rsidP="003A7446">
          <w:pPr>
            <w:pStyle w:val="5ACAD0B92A5C4153B26BE090C4AD3E0E"/>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46"/>
    <w:rsid w:val="003A7446"/>
    <w:rsid w:val="00AE6545"/>
    <w:rsid w:val="00BE47A0"/>
    <w:rsid w:val="00F547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B536AAF3AF394827AA1145C85FEFE40F">
    <w:name w:val="B536AAF3AF394827AA1145C85FEFE40F"/>
  </w:style>
  <w:style w:type="paragraph" w:customStyle="1" w:styleId="70B5F6D35B0345668289AA141686D400">
    <w:name w:val="70B5F6D35B0345668289AA141686D400"/>
  </w:style>
  <w:style w:type="paragraph" w:customStyle="1" w:styleId="F17D0A5590FD4D68A57B0BC9D2604834">
    <w:name w:val="F17D0A5590FD4D68A57B0BC9D2604834"/>
  </w:style>
  <w:style w:type="paragraph" w:customStyle="1" w:styleId="C5C8313A0949448580EA18FE1CBC2240">
    <w:name w:val="C5C8313A0949448580EA18FE1CBC2240"/>
  </w:style>
  <w:style w:type="paragraph" w:customStyle="1" w:styleId="21910C07DD4449B2AD37542BE4606BA7">
    <w:name w:val="21910C07DD4449B2AD37542BE4606BA7"/>
  </w:style>
  <w:style w:type="paragraph" w:customStyle="1" w:styleId="D9DDA40647AB4BF3B5D93BDFE953BFCB">
    <w:name w:val="D9DDA40647AB4BF3B5D93BDFE953BFCB"/>
  </w:style>
  <w:style w:type="paragraph" w:customStyle="1" w:styleId="943BC45BC9A647C5AFF2FD35B2410869">
    <w:name w:val="943BC45BC9A647C5AFF2FD35B2410869"/>
  </w:style>
  <w:style w:type="paragraph" w:customStyle="1" w:styleId="3869286F81424B80B31D19B3B0C5B46E">
    <w:name w:val="3869286F81424B80B31D19B3B0C5B46E"/>
  </w:style>
  <w:style w:type="paragraph" w:customStyle="1" w:styleId="1AF329D92405486F9C1F7ADAF7B65A1A">
    <w:name w:val="1AF329D92405486F9C1F7ADAF7B65A1A"/>
    <w:rsid w:val="003A7446"/>
  </w:style>
  <w:style w:type="paragraph" w:customStyle="1" w:styleId="8C843044EE364EB396D1B1AEA17C82C6">
    <w:name w:val="8C843044EE364EB396D1B1AEA17C82C6"/>
    <w:rsid w:val="003A7446"/>
  </w:style>
  <w:style w:type="paragraph" w:customStyle="1" w:styleId="D7910BDC07CE48FA8947BB5E38D8F81C">
    <w:name w:val="D7910BDC07CE48FA8947BB5E38D8F81C"/>
    <w:rsid w:val="003A7446"/>
  </w:style>
  <w:style w:type="paragraph" w:customStyle="1" w:styleId="5ACAD0B92A5C4153B26BE090C4AD3E0E">
    <w:name w:val="5ACAD0B92A5C4153B26BE090C4AD3E0E"/>
    <w:rsid w:val="003A74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Anisha Rajpal</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{8C9E2D48-049E-43B2-B262-E1AE7798C4CA}tf16392850_win32.dotx</Template>
  <TotalTime>2496</TotalTime>
  <Pages>8</Pages>
  <Words>964</Words>
  <Characters>5496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Anisha Rajpal</dc:creator>
  <cp:keywords/>
  <cp:lastModifiedBy>Anisha Rajpal</cp:lastModifiedBy>
  <cp:revision>18</cp:revision>
  <cp:lastPrinted>2006-08-01T17:47:00Z</cp:lastPrinted>
  <dcterms:created xsi:type="dcterms:W3CDTF">2020-09-07T13:59:00Z</dcterms:created>
  <dcterms:modified xsi:type="dcterms:W3CDTF">2020-09-09T12:21:00Z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